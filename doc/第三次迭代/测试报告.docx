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31" w:rsidRDefault="003B1397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proofErr w:type="spellStart"/>
      <w:r>
        <w:rPr>
          <w:rFonts w:ascii="Arial" w:hAnsi="Arial" w:hint="eastAsia"/>
        </w:rPr>
        <w:t>Exort</w:t>
      </w:r>
      <w:proofErr w:type="spellEnd"/>
      <w:r>
        <w:rPr>
          <w:rFonts w:ascii="Arial" w:hAnsi="Arial"/>
        </w:rPr>
        <w:fldChar w:fldCharType="end"/>
      </w:r>
    </w:p>
    <w:p w:rsidR="00C53431" w:rsidRDefault="003B1397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C53431" w:rsidRDefault="00C53431">
      <w:pPr>
        <w:pStyle w:val="ab"/>
        <w:jc w:val="right"/>
        <w:rPr>
          <w:sz w:val="28"/>
        </w:rPr>
      </w:pPr>
    </w:p>
    <w:p w:rsidR="00C53431" w:rsidRDefault="003B1397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ascii="Arial" w:hAnsi="Arial" w:hint="eastAsia"/>
          <w:sz w:val="28"/>
        </w:rPr>
        <w:t>0.</w:t>
      </w:r>
      <w:r w:rsidR="0022011E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C53431" w:rsidRDefault="00C53431">
      <w:pPr>
        <w:pStyle w:val="ab"/>
        <w:rPr>
          <w:sz w:val="28"/>
        </w:rPr>
      </w:pPr>
    </w:p>
    <w:p w:rsidR="00C53431" w:rsidRDefault="00C53431"/>
    <w:p w:rsidR="00C53431" w:rsidRDefault="00C53431">
      <w:pPr>
        <w:sectPr w:rsidR="00C53431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3431" w:rsidRDefault="003B1397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53431">
        <w:tc>
          <w:tcPr>
            <w:tcW w:w="2304" w:type="dxa"/>
          </w:tcPr>
          <w:p w:rsidR="00C53431" w:rsidRDefault="003B139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C53431" w:rsidRDefault="003B139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C53431" w:rsidRDefault="003B139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C53431" w:rsidRDefault="003B139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53431">
        <w:trPr>
          <w:trHeight w:val="90"/>
        </w:trPr>
        <w:tc>
          <w:tcPr>
            <w:tcW w:w="2304" w:type="dxa"/>
          </w:tcPr>
          <w:p w:rsidR="00C53431" w:rsidRDefault="003B1397">
            <w:pPr>
              <w:pStyle w:val="Tabletext"/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9</w:t>
            </w:r>
            <w:r w:rsidR="0022011E">
              <w:rPr>
                <w:rFonts w:ascii="Times New Roman"/>
              </w:rPr>
              <w:t>/7/11</w:t>
            </w:r>
          </w:p>
        </w:tc>
        <w:tc>
          <w:tcPr>
            <w:tcW w:w="1152" w:type="dxa"/>
          </w:tcPr>
          <w:p w:rsidR="00C53431" w:rsidRDefault="003B1397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C53431" w:rsidRDefault="003B1397">
            <w:pPr>
              <w:pStyle w:val="Tabletext"/>
            </w:pPr>
            <w:r>
              <w:rPr>
                <w:rFonts w:ascii="Times New Roman" w:hint="eastAsia"/>
              </w:rPr>
              <w:t>第一次迭代验收测试报告</w:t>
            </w:r>
          </w:p>
        </w:tc>
        <w:tc>
          <w:tcPr>
            <w:tcW w:w="2304" w:type="dxa"/>
          </w:tcPr>
          <w:p w:rsidR="00C53431" w:rsidRDefault="003B1397">
            <w:pPr>
              <w:pStyle w:val="Tabletext"/>
            </w:pPr>
            <w:r>
              <w:rPr>
                <w:rFonts w:ascii="Times New Roman" w:hint="eastAsia"/>
              </w:rPr>
              <w:t>张万强</w:t>
            </w:r>
          </w:p>
        </w:tc>
      </w:tr>
      <w:tr w:rsidR="00C53431">
        <w:tc>
          <w:tcPr>
            <w:tcW w:w="2304" w:type="dxa"/>
          </w:tcPr>
          <w:p w:rsidR="00C53431" w:rsidRDefault="0022011E">
            <w:pPr>
              <w:pStyle w:val="Tabletext"/>
            </w:pPr>
            <w:r>
              <w:rPr>
                <w:rFonts w:ascii="Times New Roman" w:hint="eastAsia"/>
              </w:rPr>
              <w:t>2019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1152" w:type="dxa"/>
          </w:tcPr>
          <w:p w:rsidR="00C53431" w:rsidRDefault="0022011E">
            <w:pPr>
              <w:pStyle w:val="Tabletext"/>
            </w:pP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3744" w:type="dxa"/>
          </w:tcPr>
          <w:p w:rsidR="00C53431" w:rsidRDefault="0022011E">
            <w:pPr>
              <w:pStyle w:val="Tabletext"/>
            </w:pPr>
            <w:r>
              <w:rPr>
                <w:rFonts w:hint="eastAsia"/>
              </w:rPr>
              <w:t>第二次迭代验收测试报告</w:t>
            </w:r>
          </w:p>
        </w:tc>
        <w:tc>
          <w:tcPr>
            <w:tcW w:w="2304" w:type="dxa"/>
          </w:tcPr>
          <w:p w:rsidR="00C53431" w:rsidRDefault="0022011E">
            <w:pPr>
              <w:pStyle w:val="Tabletext"/>
            </w:pPr>
            <w:r>
              <w:rPr>
                <w:rFonts w:hint="eastAsia"/>
              </w:rPr>
              <w:t>陈景宇，芮召普</w:t>
            </w:r>
          </w:p>
        </w:tc>
      </w:tr>
      <w:tr w:rsidR="00C53431">
        <w:tc>
          <w:tcPr>
            <w:tcW w:w="2304" w:type="dxa"/>
          </w:tcPr>
          <w:p w:rsidR="00C53431" w:rsidRDefault="00C53431">
            <w:pPr>
              <w:pStyle w:val="Tabletext"/>
            </w:pPr>
          </w:p>
        </w:tc>
        <w:tc>
          <w:tcPr>
            <w:tcW w:w="1152" w:type="dxa"/>
          </w:tcPr>
          <w:p w:rsidR="00C53431" w:rsidRDefault="00C53431">
            <w:pPr>
              <w:pStyle w:val="Tabletext"/>
            </w:pPr>
          </w:p>
        </w:tc>
        <w:tc>
          <w:tcPr>
            <w:tcW w:w="3744" w:type="dxa"/>
          </w:tcPr>
          <w:p w:rsidR="00C53431" w:rsidRDefault="00C53431">
            <w:pPr>
              <w:pStyle w:val="Tabletext"/>
            </w:pPr>
          </w:p>
        </w:tc>
        <w:tc>
          <w:tcPr>
            <w:tcW w:w="2304" w:type="dxa"/>
          </w:tcPr>
          <w:p w:rsidR="00C53431" w:rsidRDefault="00C53431">
            <w:pPr>
              <w:pStyle w:val="Tabletext"/>
            </w:pPr>
          </w:p>
        </w:tc>
      </w:tr>
      <w:tr w:rsidR="00C53431">
        <w:tc>
          <w:tcPr>
            <w:tcW w:w="2304" w:type="dxa"/>
          </w:tcPr>
          <w:p w:rsidR="00C53431" w:rsidRDefault="00C53431">
            <w:pPr>
              <w:pStyle w:val="Tabletext"/>
            </w:pPr>
          </w:p>
        </w:tc>
        <w:tc>
          <w:tcPr>
            <w:tcW w:w="1152" w:type="dxa"/>
          </w:tcPr>
          <w:p w:rsidR="00C53431" w:rsidRDefault="00C53431">
            <w:pPr>
              <w:pStyle w:val="Tabletext"/>
            </w:pPr>
          </w:p>
        </w:tc>
        <w:tc>
          <w:tcPr>
            <w:tcW w:w="3744" w:type="dxa"/>
          </w:tcPr>
          <w:p w:rsidR="00C53431" w:rsidRDefault="00C53431">
            <w:pPr>
              <w:pStyle w:val="Tabletext"/>
            </w:pPr>
          </w:p>
        </w:tc>
        <w:tc>
          <w:tcPr>
            <w:tcW w:w="2304" w:type="dxa"/>
          </w:tcPr>
          <w:p w:rsidR="00C53431" w:rsidRDefault="00C53431">
            <w:pPr>
              <w:pStyle w:val="Tabletext"/>
            </w:pPr>
          </w:p>
        </w:tc>
      </w:tr>
    </w:tbl>
    <w:p w:rsidR="00C53431" w:rsidRDefault="00C53431"/>
    <w:p w:rsidR="00C53431" w:rsidRDefault="003B1397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C53431" w:rsidRDefault="003B13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</w:instrText>
      </w:r>
      <w:r>
        <w:instrText xml:space="preserve">91304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C53431" w:rsidRDefault="003B13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</w:instrText>
      </w:r>
      <w:r>
        <w:instrText xml:space="preserve">oc393891310 \h </w:instrText>
      </w:r>
      <w:r>
        <w:fldChar w:fldCharType="separate"/>
      </w:r>
      <w:r>
        <w:t>5</w:t>
      </w:r>
      <w:r>
        <w:fldChar w:fldCharType="end"/>
      </w:r>
    </w:p>
    <w:p w:rsidR="00C53431" w:rsidRDefault="003B13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C53431" w:rsidRDefault="003B13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C53431" w:rsidRDefault="003B1397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C53431" w:rsidRDefault="003B1397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C53431" w:rsidRDefault="003B1397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C53431" w:rsidRDefault="003B1397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第</w:t>
      </w:r>
      <w:r w:rsidR="00066E32">
        <w:rPr>
          <w:rFonts w:ascii="Times New Roman" w:hint="eastAsia"/>
          <w:iCs/>
          <w:snapToGrid/>
        </w:rPr>
        <w:t>三</w:t>
      </w:r>
      <w:r>
        <w:rPr>
          <w:rFonts w:ascii="Times New Roman" w:hint="eastAsia"/>
          <w:iCs/>
          <w:snapToGrid/>
        </w:rPr>
        <w:t>次迭代测试，检测已经能够上线的性能是否符合预期。</w:t>
      </w:r>
    </w:p>
    <w:p w:rsidR="00C53431" w:rsidRDefault="003B1397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3431" w:rsidRDefault="003B1397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本次测试</w:t>
      </w:r>
      <w:r w:rsidR="002B379E">
        <w:rPr>
          <w:rFonts w:ascii="Times New Roman" w:hint="eastAsia"/>
          <w:iCs/>
          <w:snapToGrid/>
        </w:rPr>
        <w:t>范围为所有已完成的后端服务及前端页面</w:t>
      </w:r>
      <w:r>
        <w:rPr>
          <w:rFonts w:ascii="Times New Roman" w:hint="eastAsia"/>
          <w:iCs/>
          <w:snapToGrid/>
        </w:rPr>
        <w:t>。</w:t>
      </w:r>
    </w:p>
    <w:p w:rsidR="00C53431" w:rsidRDefault="003B1397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C53431" w:rsidRDefault="003B1397">
      <w:pPr>
        <w:pStyle w:val="2"/>
        <w:rPr>
          <w:snapToGrid/>
          <w:lang w:eastAsia="en-US"/>
        </w:rPr>
      </w:pPr>
      <w:bookmarkStart w:id="4" w:name="_Toc393891302"/>
      <w:proofErr w:type="spellStart"/>
      <w:r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3431" w:rsidRDefault="003B1397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C53431" w:rsidRDefault="003B1397">
      <w:pPr>
        <w:pStyle w:val="1"/>
      </w:pPr>
      <w:bookmarkStart w:id="6" w:name="_Toc393891304"/>
      <w:r>
        <w:rPr>
          <w:rFonts w:hint="eastAsia"/>
        </w:rPr>
        <w:t>测试概要</w:t>
      </w:r>
      <w:bookmarkEnd w:id="6"/>
    </w:p>
    <w:tbl>
      <w:tblPr>
        <w:tblStyle w:val="ac"/>
        <w:tblW w:w="9576" w:type="dxa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C53431"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名称</w:t>
            </w:r>
          </w:p>
        </w:tc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描述</w:t>
            </w:r>
          </w:p>
        </w:tc>
      </w:tr>
      <w:tr w:rsidR="00C53431"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时间</w:t>
            </w:r>
          </w:p>
        </w:tc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2019.0</w:t>
            </w:r>
            <w:r w:rsidR="00DE763E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DE763E">
              <w:rPr>
                <w:rFonts w:hint="eastAsia"/>
              </w:rPr>
              <w:t>02</w:t>
            </w:r>
          </w:p>
        </w:tc>
      </w:tr>
      <w:tr w:rsidR="00C53431"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地点</w:t>
            </w:r>
          </w:p>
        </w:tc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3101</w:t>
            </w:r>
          </w:p>
        </w:tc>
      </w:tr>
      <w:tr w:rsidR="00C53431"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人员</w:t>
            </w:r>
          </w:p>
        </w:tc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张万强，邓公淯</w:t>
            </w:r>
            <w:r w:rsidR="00DE763E">
              <w:rPr>
                <w:rFonts w:hint="eastAsia"/>
              </w:rPr>
              <w:t>，芮召普，陈景宇，沈小洲</w:t>
            </w:r>
          </w:p>
        </w:tc>
      </w:tr>
      <w:tr w:rsidR="00C53431"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单元测试</w:t>
            </w:r>
            <w:r w:rsidR="00DE763E">
              <w:rPr>
                <w:rFonts w:hint="eastAsia"/>
              </w:rPr>
              <w:t>，</w:t>
            </w:r>
            <w:r>
              <w:rPr>
                <w:rFonts w:hint="eastAsia"/>
              </w:rPr>
              <w:t>人工功能性测试</w:t>
            </w:r>
            <w:r w:rsidR="00DE763E">
              <w:rPr>
                <w:rFonts w:hint="eastAsia"/>
              </w:rPr>
              <w:t>以及压力测试</w:t>
            </w:r>
          </w:p>
        </w:tc>
      </w:tr>
      <w:tr w:rsidR="00C53431">
        <w:tc>
          <w:tcPr>
            <w:tcW w:w="4788" w:type="dxa"/>
          </w:tcPr>
          <w:p w:rsidR="00C53431" w:rsidRDefault="003B1397">
            <w:pPr>
              <w:pStyle w:val="a5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4788" w:type="dxa"/>
          </w:tcPr>
          <w:p w:rsidR="00C53431" w:rsidRDefault="00DE763E">
            <w:pPr>
              <w:pStyle w:val="a5"/>
            </w:pPr>
            <w:r>
              <w:rPr>
                <w:rFonts w:hint="eastAsia"/>
              </w:rPr>
              <w:t>系统管理员及社团管理员的所有模块</w:t>
            </w:r>
          </w:p>
        </w:tc>
      </w:tr>
    </w:tbl>
    <w:p w:rsidR="00C53431" w:rsidRDefault="00C53431">
      <w:pPr>
        <w:pStyle w:val="a5"/>
      </w:pPr>
    </w:p>
    <w:p w:rsidR="00C53431" w:rsidRDefault="003B1397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C53431" w:rsidRDefault="003B1397">
      <w:pPr>
        <w:pStyle w:val="a5"/>
      </w:pPr>
      <w:r>
        <w:rPr>
          <w:rFonts w:hint="eastAsia"/>
        </w:rPr>
        <w:t>后端</w:t>
      </w:r>
      <w:r>
        <w:rPr>
          <w:rFonts w:hint="eastAsia"/>
        </w:rPr>
        <w:t>: Junit</w:t>
      </w:r>
    </w:p>
    <w:p w:rsidR="00DE763E" w:rsidRDefault="00DE763E">
      <w:pPr>
        <w:pStyle w:val="a5"/>
      </w:pPr>
      <w:r>
        <w:t>压力测试：</w:t>
      </w:r>
      <w:proofErr w:type="spellStart"/>
      <w:r>
        <w:t>Jmeter</w:t>
      </w:r>
      <w:proofErr w:type="spellEnd"/>
    </w:p>
    <w:p w:rsidR="00C53431" w:rsidRDefault="003B1397">
      <w:pPr>
        <w:pStyle w:val="1"/>
      </w:pPr>
      <w:bookmarkStart w:id="8" w:name="_Toc393891306"/>
      <w:r>
        <w:rPr>
          <w:rFonts w:hint="eastAsia"/>
        </w:rPr>
        <w:t>测试结果及分析</w:t>
      </w:r>
      <w:bookmarkEnd w:id="8"/>
    </w:p>
    <w:p w:rsidR="00C53431" w:rsidRDefault="003B1397">
      <w:pPr>
        <w:pStyle w:val="2"/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需求覆盖率及缺陷分布</w:t>
      </w:r>
      <w:bookmarkEnd w:id="9"/>
      <w:proofErr w:type="spellEnd"/>
    </w:p>
    <w:p w:rsidR="00C53431" w:rsidRDefault="00C53431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C53431" w:rsidRDefault="003B1397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C53431">
        <w:tc>
          <w:tcPr>
            <w:tcW w:w="3916" w:type="dxa"/>
            <w:gridSpan w:val="2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C53431">
        <w:tc>
          <w:tcPr>
            <w:tcW w:w="993" w:type="dxa"/>
            <w:vMerge w:val="restart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C53431">
        <w:trPr>
          <w:trHeight w:val="396"/>
        </w:trPr>
        <w:tc>
          <w:tcPr>
            <w:tcW w:w="993" w:type="dxa"/>
            <w:vMerge/>
          </w:tcPr>
          <w:p w:rsidR="00C53431" w:rsidRDefault="00C5343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C53431">
        <w:tc>
          <w:tcPr>
            <w:tcW w:w="993" w:type="dxa"/>
            <w:vMerge/>
          </w:tcPr>
          <w:p w:rsidR="00C53431" w:rsidRDefault="00C5343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用户管理</w:t>
            </w:r>
          </w:p>
        </w:tc>
        <w:tc>
          <w:tcPr>
            <w:tcW w:w="979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132926">
        <w:tc>
          <w:tcPr>
            <w:tcW w:w="993" w:type="dxa"/>
            <w:vMerge/>
          </w:tcPr>
          <w:p w:rsidR="00132926" w:rsidRDefault="0013292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活动管理</w:t>
            </w:r>
          </w:p>
        </w:tc>
        <w:tc>
          <w:tcPr>
            <w:tcW w:w="979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132926">
        <w:tc>
          <w:tcPr>
            <w:tcW w:w="993" w:type="dxa"/>
            <w:vMerge/>
          </w:tcPr>
          <w:p w:rsidR="00132926" w:rsidRDefault="0013292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社团管理</w:t>
            </w:r>
          </w:p>
        </w:tc>
        <w:tc>
          <w:tcPr>
            <w:tcW w:w="979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16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132926">
        <w:tc>
          <w:tcPr>
            <w:tcW w:w="993" w:type="dxa"/>
            <w:vMerge/>
          </w:tcPr>
          <w:p w:rsidR="00132926" w:rsidRDefault="0013292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社团成员管理</w:t>
            </w:r>
          </w:p>
        </w:tc>
        <w:tc>
          <w:tcPr>
            <w:tcW w:w="979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132926">
        <w:tc>
          <w:tcPr>
            <w:tcW w:w="993" w:type="dxa"/>
            <w:vMerge/>
          </w:tcPr>
          <w:p w:rsidR="00132926" w:rsidRDefault="0013292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ApiServer</w:t>
            </w:r>
            <w:proofErr w:type="spellEnd"/>
          </w:p>
        </w:tc>
        <w:tc>
          <w:tcPr>
            <w:tcW w:w="979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132926">
        <w:tc>
          <w:tcPr>
            <w:tcW w:w="993" w:type="dxa"/>
            <w:vMerge/>
          </w:tcPr>
          <w:p w:rsidR="00132926" w:rsidRDefault="0013292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用户信息管理</w:t>
            </w:r>
          </w:p>
        </w:tc>
        <w:tc>
          <w:tcPr>
            <w:tcW w:w="979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132926">
        <w:tc>
          <w:tcPr>
            <w:tcW w:w="993" w:type="dxa"/>
            <w:vMerge/>
          </w:tcPr>
          <w:p w:rsidR="00132926" w:rsidRDefault="0013292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权限管理</w:t>
            </w:r>
          </w:p>
        </w:tc>
        <w:tc>
          <w:tcPr>
            <w:tcW w:w="979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57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2926" w:rsidRDefault="0013292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C53431">
        <w:tc>
          <w:tcPr>
            <w:tcW w:w="993" w:type="dxa"/>
            <w:vMerge/>
          </w:tcPr>
          <w:p w:rsidR="00C53431" w:rsidRDefault="00C5343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C53431" w:rsidRDefault="0078388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125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  <w:tr w:rsidR="00C53431">
        <w:tc>
          <w:tcPr>
            <w:tcW w:w="993" w:type="dxa"/>
            <w:vMerge w:val="restart"/>
          </w:tcPr>
          <w:p w:rsidR="00C53431" w:rsidRDefault="00C5343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  <w:bookmarkStart w:id="10" w:name="_GoBack"/>
            <w:bookmarkEnd w:id="10"/>
          </w:p>
        </w:tc>
        <w:tc>
          <w:tcPr>
            <w:tcW w:w="979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53431">
        <w:tc>
          <w:tcPr>
            <w:tcW w:w="993" w:type="dxa"/>
            <w:vMerge/>
          </w:tcPr>
          <w:p w:rsidR="00C53431" w:rsidRDefault="00C5343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53431">
        <w:tc>
          <w:tcPr>
            <w:tcW w:w="993" w:type="dxa"/>
            <w:vMerge/>
          </w:tcPr>
          <w:p w:rsidR="00C53431" w:rsidRDefault="00C5343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53431">
        <w:tc>
          <w:tcPr>
            <w:tcW w:w="993" w:type="dxa"/>
          </w:tcPr>
          <w:p w:rsidR="00C53431" w:rsidRDefault="00C5343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C53431" w:rsidRDefault="00C5343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C53431">
        <w:tc>
          <w:tcPr>
            <w:tcW w:w="993" w:type="dxa"/>
          </w:tcPr>
          <w:p w:rsidR="00C53431" w:rsidRDefault="00C5343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C53431" w:rsidRDefault="0078388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125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</w:tr>
    </w:tbl>
    <w:p w:rsidR="00C53431" w:rsidRDefault="00C53431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C53431" w:rsidRDefault="003B1397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1"/>
      <w:proofErr w:type="spellEnd"/>
    </w:p>
    <w:p w:rsidR="00C53431" w:rsidRDefault="003B1397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C53431">
        <w:tc>
          <w:tcPr>
            <w:tcW w:w="1596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C53431">
        <w:tc>
          <w:tcPr>
            <w:tcW w:w="159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C53431">
        <w:tc>
          <w:tcPr>
            <w:tcW w:w="1596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C53431" w:rsidRDefault="003B139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C53431" w:rsidRDefault="00C53431">
      <w:pPr>
        <w:spacing w:after="120"/>
        <w:ind w:left="720"/>
        <w:rPr>
          <w:rFonts w:ascii="Times New Roman"/>
          <w:snapToGrid/>
          <w:color w:val="0000FF"/>
        </w:rPr>
      </w:pPr>
    </w:p>
    <w:p w:rsidR="00C53431" w:rsidRDefault="00C53431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C53431" w:rsidRDefault="003B1397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t>缺陷清单</w:t>
      </w:r>
      <w:bookmarkEnd w:id="12"/>
    </w:p>
    <w:p w:rsidR="00C53431" w:rsidRDefault="003B1397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:rsidR="00C53431" w:rsidRDefault="003B1397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C5343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C5343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3B139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C5343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3B139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C5343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C5343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3B139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C5343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C53431" w:rsidRDefault="00C53431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C53431" w:rsidRDefault="003B1397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C53431" w:rsidRDefault="003B139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C53431" w:rsidRDefault="003B139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C53431" w:rsidRDefault="003B139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C53431" w:rsidRDefault="003B139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C53431" w:rsidRDefault="003B139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</w:t>
      </w:r>
      <w:r>
        <w:rPr>
          <w:rFonts w:ascii="Times New Roman" w:hint="eastAsia"/>
          <w:snapToGrid/>
        </w:rPr>
        <w:lastRenderedPageBreak/>
        <w:t>确，或用户界面太差，简单的输入限制未放在前台进行控制，删除操作未给出提示，操作时间长等。</w:t>
      </w:r>
    </w:p>
    <w:p w:rsidR="00C53431" w:rsidRDefault="003B1397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</w:t>
      </w:r>
      <w:r>
        <w:rPr>
          <w:rFonts w:ascii="Times New Roman" w:hint="eastAsia"/>
          <w:snapToGrid/>
        </w:rPr>
        <w:t>示窗口文字未采用行业术语，可输入区域和只读区域没有明显的区分标志，系统处理未优化等。</w:t>
      </w:r>
    </w:p>
    <w:p w:rsidR="00C53431" w:rsidRDefault="00C53431">
      <w:pPr>
        <w:ind w:left="360"/>
        <w:rPr>
          <w:rFonts w:ascii="Times New Roman"/>
          <w:snapToGrid/>
        </w:rPr>
      </w:pPr>
    </w:p>
    <w:p w:rsidR="00C53431" w:rsidRDefault="003B139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C53431" w:rsidRDefault="003B139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C53431" w:rsidRDefault="003B1397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C53431" w:rsidRDefault="00C53431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C53431" w:rsidRDefault="003B1397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C53431" w:rsidRDefault="003B1397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C5343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C5343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3B139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C5343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3B139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C5343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C5343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3B139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C5343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C5343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3B139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431" w:rsidRDefault="00C5343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3B1397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431" w:rsidRDefault="00C534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C53431" w:rsidRDefault="00C53431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C53431" w:rsidRDefault="00C53431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C53431" w:rsidRDefault="003B1397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C53431" w:rsidRDefault="003B1397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测试的内容</w:t>
      </w:r>
      <w:r>
        <w:rPr>
          <w:rFonts w:hint="eastAsia"/>
          <w:i w:val="0"/>
          <w:iCs/>
          <w:color w:val="auto"/>
        </w:rPr>
        <w:t>详尽，</w:t>
      </w:r>
      <w:r>
        <w:rPr>
          <w:rFonts w:hint="eastAsia"/>
          <w:i w:val="0"/>
          <w:iCs/>
          <w:color w:val="auto"/>
        </w:rPr>
        <w:t>做</w:t>
      </w:r>
      <w:r w:rsidR="00DE763E">
        <w:rPr>
          <w:rFonts w:hint="eastAsia"/>
          <w:i w:val="0"/>
          <w:iCs/>
          <w:color w:val="auto"/>
        </w:rPr>
        <w:t>完大部分</w:t>
      </w:r>
      <w:r>
        <w:rPr>
          <w:rFonts w:hint="eastAsia"/>
          <w:i w:val="0"/>
          <w:iCs/>
          <w:color w:val="auto"/>
        </w:rPr>
        <w:t>可</w:t>
      </w:r>
      <w:r>
        <w:rPr>
          <w:rFonts w:hint="eastAsia"/>
          <w:i w:val="0"/>
          <w:iCs/>
          <w:color w:val="auto"/>
        </w:rPr>
        <w:t>靠性测试，希望</w:t>
      </w:r>
      <w:r w:rsidR="00DE763E">
        <w:rPr>
          <w:rFonts w:hint="eastAsia"/>
          <w:i w:val="0"/>
          <w:iCs/>
          <w:color w:val="auto"/>
        </w:rPr>
        <w:t>在</w:t>
      </w:r>
      <w:r>
        <w:rPr>
          <w:rFonts w:hint="eastAsia"/>
          <w:i w:val="0"/>
          <w:iCs/>
          <w:color w:val="auto"/>
        </w:rPr>
        <w:t>下一次迭代过程中能够</w:t>
      </w:r>
      <w:r w:rsidR="00DE763E">
        <w:rPr>
          <w:rFonts w:hint="eastAsia"/>
          <w:i w:val="0"/>
          <w:iCs/>
          <w:color w:val="auto"/>
        </w:rPr>
        <w:t>进行更完整的测试</w:t>
      </w:r>
      <w:r>
        <w:rPr>
          <w:rFonts w:hint="eastAsia"/>
          <w:i w:val="0"/>
          <w:iCs/>
          <w:color w:val="auto"/>
        </w:rPr>
        <w:t>，并且在功能性测试上也尽可能地全面</w:t>
      </w:r>
      <w:r w:rsidR="00DE763E">
        <w:rPr>
          <w:rFonts w:hint="eastAsia"/>
          <w:i w:val="0"/>
          <w:iCs/>
          <w:color w:val="auto"/>
        </w:rPr>
        <w:t>、专业</w:t>
      </w:r>
      <w:r>
        <w:rPr>
          <w:rFonts w:hint="eastAsia"/>
          <w:i w:val="0"/>
          <w:iCs/>
          <w:color w:val="auto"/>
        </w:rPr>
        <w:t>一些</w:t>
      </w:r>
      <w:r w:rsidR="00DE763E">
        <w:rPr>
          <w:rFonts w:hint="eastAsia"/>
          <w:i w:val="0"/>
          <w:iCs/>
          <w:color w:val="auto"/>
        </w:rPr>
        <w:t>，比如使用可靠的前端测试工具</w:t>
      </w:r>
      <w:r>
        <w:rPr>
          <w:rFonts w:hint="eastAsia"/>
          <w:i w:val="0"/>
          <w:iCs/>
          <w:color w:val="auto"/>
        </w:rPr>
        <w:t>。</w:t>
      </w:r>
    </w:p>
    <w:sectPr w:rsidR="00C534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397" w:rsidRDefault="003B1397">
      <w:pPr>
        <w:spacing w:line="240" w:lineRule="auto"/>
      </w:pPr>
      <w:r>
        <w:separator/>
      </w:r>
    </w:p>
  </w:endnote>
  <w:endnote w:type="continuationSeparator" w:id="0">
    <w:p w:rsidR="003B1397" w:rsidRDefault="003B1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534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3431" w:rsidRDefault="00C5343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3431" w:rsidRDefault="00C5343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3431" w:rsidRDefault="003B1397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C53431" w:rsidRDefault="00C534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397" w:rsidRDefault="003B1397">
      <w:pPr>
        <w:spacing w:line="240" w:lineRule="auto"/>
      </w:pPr>
      <w:r>
        <w:separator/>
      </w:r>
    </w:p>
  </w:footnote>
  <w:footnote w:type="continuationSeparator" w:id="0">
    <w:p w:rsidR="003B1397" w:rsidRDefault="003B1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431" w:rsidRDefault="00C53431">
    <w:pPr>
      <w:rPr>
        <w:sz w:val="24"/>
      </w:rPr>
    </w:pPr>
  </w:p>
  <w:p w:rsidR="00C53431" w:rsidRDefault="00C53431">
    <w:pPr>
      <w:pBdr>
        <w:top w:val="single" w:sz="6" w:space="1" w:color="auto"/>
      </w:pBdr>
      <w:rPr>
        <w:sz w:val="24"/>
      </w:rPr>
    </w:pPr>
  </w:p>
  <w:p w:rsidR="00C53431" w:rsidRDefault="003B139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C53431" w:rsidRDefault="00C53431">
    <w:pPr>
      <w:pBdr>
        <w:bottom w:val="single" w:sz="6" w:space="1" w:color="auto"/>
      </w:pBdr>
      <w:jc w:val="right"/>
      <w:rPr>
        <w:sz w:val="24"/>
      </w:rPr>
    </w:pPr>
  </w:p>
  <w:p w:rsidR="00C53431" w:rsidRDefault="00C5343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53431">
      <w:tc>
        <w:tcPr>
          <w:tcW w:w="6379" w:type="dxa"/>
        </w:tcPr>
        <w:p w:rsidR="00C53431" w:rsidRDefault="003B139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53431" w:rsidRDefault="003B139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 w:rsidR="0022011E">
            <w:rPr>
              <w:rFonts w:ascii="Times New Roman" w:hint="eastAsia"/>
            </w:rPr>
            <w:t>3</w:t>
          </w:r>
          <w:r>
            <w:rPr>
              <w:rFonts w:ascii="Times New Roman"/>
            </w:rPr>
            <w:t>.0&gt;</w:t>
          </w:r>
        </w:p>
      </w:tc>
    </w:tr>
    <w:tr w:rsidR="00C53431">
      <w:tc>
        <w:tcPr>
          <w:tcW w:w="6379" w:type="dxa"/>
        </w:tcPr>
        <w:p w:rsidR="00C53431" w:rsidRDefault="003B139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53431" w:rsidRDefault="003B1397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 w:rsidR="00066E32">
            <w:rPr>
              <w:rFonts w:ascii="Times New Roman" w:hint="eastAsia"/>
            </w:rPr>
            <w:t>02</w:t>
          </w:r>
          <w:r>
            <w:rPr>
              <w:rFonts w:ascii="Times New Roman"/>
            </w:rPr>
            <w:t>/</w:t>
          </w:r>
          <w:r w:rsidR="00066E32">
            <w:rPr>
              <w:rFonts w:ascii="Times New Roman" w:hint="eastAsia"/>
            </w:rPr>
            <w:t>08</w:t>
          </w:r>
          <w:r>
            <w:rPr>
              <w:rFonts w:ascii="Times New Roman"/>
            </w:rPr>
            <w:t>/</w:t>
          </w:r>
          <w:r w:rsidR="00066E32"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  <w:tr w:rsidR="00C53431">
      <w:tc>
        <w:tcPr>
          <w:tcW w:w="9558" w:type="dxa"/>
          <w:gridSpan w:val="2"/>
        </w:tcPr>
        <w:p w:rsidR="00C53431" w:rsidRDefault="003B1397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C53431" w:rsidRDefault="00C5343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66E32"/>
    <w:rsid w:val="0007478F"/>
    <w:rsid w:val="000B2529"/>
    <w:rsid w:val="000F1651"/>
    <w:rsid w:val="000F7F79"/>
    <w:rsid w:val="00131345"/>
    <w:rsid w:val="00132926"/>
    <w:rsid w:val="00150CCE"/>
    <w:rsid w:val="0016113A"/>
    <w:rsid w:val="00162D65"/>
    <w:rsid w:val="00190CF2"/>
    <w:rsid w:val="001B5163"/>
    <w:rsid w:val="001F2D91"/>
    <w:rsid w:val="0022011E"/>
    <w:rsid w:val="002866D0"/>
    <w:rsid w:val="00292D69"/>
    <w:rsid w:val="002B379E"/>
    <w:rsid w:val="002E71CC"/>
    <w:rsid w:val="0030153D"/>
    <w:rsid w:val="00307DC6"/>
    <w:rsid w:val="00320074"/>
    <w:rsid w:val="0035274A"/>
    <w:rsid w:val="003A09BF"/>
    <w:rsid w:val="003B1397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8388F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AE4B73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44E81"/>
    <w:rsid w:val="00C5163B"/>
    <w:rsid w:val="00C53431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763E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11726B6"/>
    <w:rsid w:val="03341C8C"/>
    <w:rsid w:val="04FF69F9"/>
    <w:rsid w:val="054820F7"/>
    <w:rsid w:val="07B16927"/>
    <w:rsid w:val="0AB21407"/>
    <w:rsid w:val="0C3B4933"/>
    <w:rsid w:val="12122ECA"/>
    <w:rsid w:val="137950CF"/>
    <w:rsid w:val="150D483F"/>
    <w:rsid w:val="158D73E8"/>
    <w:rsid w:val="161E4DF0"/>
    <w:rsid w:val="16FF4601"/>
    <w:rsid w:val="17112F58"/>
    <w:rsid w:val="17BD5F17"/>
    <w:rsid w:val="17ED16D1"/>
    <w:rsid w:val="189529AE"/>
    <w:rsid w:val="190008BE"/>
    <w:rsid w:val="1930639B"/>
    <w:rsid w:val="1BDF47F5"/>
    <w:rsid w:val="20467762"/>
    <w:rsid w:val="24471BC0"/>
    <w:rsid w:val="24AD0375"/>
    <w:rsid w:val="257C1625"/>
    <w:rsid w:val="260A69B4"/>
    <w:rsid w:val="267B31AC"/>
    <w:rsid w:val="27DD52FC"/>
    <w:rsid w:val="28636AAC"/>
    <w:rsid w:val="28D35643"/>
    <w:rsid w:val="2A9867CF"/>
    <w:rsid w:val="2C361360"/>
    <w:rsid w:val="2D231EAF"/>
    <w:rsid w:val="2DC56C01"/>
    <w:rsid w:val="2DC83F7F"/>
    <w:rsid w:val="2EE45BBD"/>
    <w:rsid w:val="31CB074E"/>
    <w:rsid w:val="31E33A7B"/>
    <w:rsid w:val="345030A2"/>
    <w:rsid w:val="346A408E"/>
    <w:rsid w:val="35E208F3"/>
    <w:rsid w:val="363D78AC"/>
    <w:rsid w:val="375D2672"/>
    <w:rsid w:val="37A95DE7"/>
    <w:rsid w:val="38E6136A"/>
    <w:rsid w:val="3A03090B"/>
    <w:rsid w:val="3ABA7061"/>
    <w:rsid w:val="3C036BCF"/>
    <w:rsid w:val="3DEF3043"/>
    <w:rsid w:val="404B0BFB"/>
    <w:rsid w:val="40B81BED"/>
    <w:rsid w:val="417F3B69"/>
    <w:rsid w:val="419A69F2"/>
    <w:rsid w:val="43F00B79"/>
    <w:rsid w:val="444C789C"/>
    <w:rsid w:val="4590704C"/>
    <w:rsid w:val="45E36A3A"/>
    <w:rsid w:val="45F954D7"/>
    <w:rsid w:val="46F94B53"/>
    <w:rsid w:val="491D6C9C"/>
    <w:rsid w:val="4A1E3D16"/>
    <w:rsid w:val="4A722A21"/>
    <w:rsid w:val="50AA4851"/>
    <w:rsid w:val="52AE173B"/>
    <w:rsid w:val="531367AC"/>
    <w:rsid w:val="538B00EE"/>
    <w:rsid w:val="53ED2620"/>
    <w:rsid w:val="547C2F80"/>
    <w:rsid w:val="57E64AD2"/>
    <w:rsid w:val="590C6133"/>
    <w:rsid w:val="5931592E"/>
    <w:rsid w:val="5F5B43F4"/>
    <w:rsid w:val="61986D8D"/>
    <w:rsid w:val="61F00FD9"/>
    <w:rsid w:val="63AD3236"/>
    <w:rsid w:val="64F00A0E"/>
    <w:rsid w:val="656B121C"/>
    <w:rsid w:val="67AC26A0"/>
    <w:rsid w:val="6AEA0DBC"/>
    <w:rsid w:val="6BE548DB"/>
    <w:rsid w:val="6C985F85"/>
    <w:rsid w:val="6CFA69A8"/>
    <w:rsid w:val="6D863107"/>
    <w:rsid w:val="6DFF4C94"/>
    <w:rsid w:val="741E38A4"/>
    <w:rsid w:val="74331255"/>
    <w:rsid w:val="7471218C"/>
    <w:rsid w:val="754A1B0F"/>
    <w:rsid w:val="754E4B0F"/>
    <w:rsid w:val="75E042CB"/>
    <w:rsid w:val="77145E11"/>
    <w:rsid w:val="77976F87"/>
    <w:rsid w:val="79E977AC"/>
    <w:rsid w:val="79F81917"/>
    <w:rsid w:val="7ACA33A4"/>
    <w:rsid w:val="7B895762"/>
    <w:rsid w:val="7C2C7AD1"/>
    <w:rsid w:val="7D0828D1"/>
    <w:rsid w:val="7DCA41AA"/>
    <w:rsid w:val="7DEB6972"/>
    <w:rsid w:val="7DF319D4"/>
    <w:rsid w:val="7E516A77"/>
    <w:rsid w:val="7F40625F"/>
    <w:rsid w:val="7FD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6440C5"/>
  <w15:docId w15:val="{1876367F-6BF3-4536-BCA1-FEA7E807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</TotalTime>
  <Pages>6</Pages>
  <Words>365</Words>
  <Characters>2082</Characters>
  <Application>Microsoft Office Word</Application>
  <DocSecurity>0</DocSecurity>
  <Lines>17</Lines>
  <Paragraphs>4</Paragraphs>
  <ScaleCrop>false</ScaleCrop>
  <Company>&lt;SJTU&gt;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陈 景宇</cp:lastModifiedBy>
  <cp:revision>2</cp:revision>
  <dcterms:created xsi:type="dcterms:W3CDTF">2019-08-02T08:03:00Z</dcterms:created>
  <dcterms:modified xsi:type="dcterms:W3CDTF">2019-08-02T08:03:00Z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