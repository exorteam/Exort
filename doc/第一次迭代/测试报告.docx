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  <w:lang w:val="en-US" w:eastAsia="zh-CN"/>
        </w:rPr>
        <w:t>Exort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0.1</w:t>
      </w:r>
      <w:r>
        <w:rPr>
          <w:rFonts w:ascii="Arial" w:hAnsi="Arial"/>
          <w:sz w:val="28"/>
        </w:rPr>
        <w:t>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11/7/2019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第一次迭代验收测试报告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张万强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第一次迭代测试，检测已经能够上线的性能是否符合预期。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本次测试用例为一个简单的demo，用于检测注册登陆和用户管理的功能。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tbl>
      <w:tblPr>
        <w:tblStyle w:val="30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2019.07.11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软件学院3101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张万强，邓公淯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单元测试以及人工功能性测试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4788" w:type="dxa"/>
          </w:tcPr>
          <w:p>
            <w:pPr>
              <w:pStyle w:val="14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用户登陆注册以及管理员进行用户管理</w:t>
            </w:r>
          </w:p>
        </w:tc>
      </w:tr>
    </w:tbl>
    <w:p>
      <w:pPr>
        <w:pStyle w:val="14"/>
        <w:rPr>
          <w:rFonts w:hint="default" w:eastAsia="宋体"/>
          <w:lang w:val="en-US" w:eastAsia="zh-CN"/>
        </w:rPr>
      </w:pP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后端: Junit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bookmarkStart w:id="15" w:name="_GoBack"/>
      <w:bookmarkEnd w:id="15"/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  <w:rPr>
          <w:rFonts w:hint="default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测试的内容还不够详尽，没有来得及做可靠性测试，希望下一次迭代过程中能够完善这一部分，并且在功能性测试上也尽可能地全面一些。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11726B6"/>
    <w:rsid w:val="03341C8C"/>
    <w:rsid w:val="04FF69F9"/>
    <w:rsid w:val="054820F7"/>
    <w:rsid w:val="07B16927"/>
    <w:rsid w:val="0AB21407"/>
    <w:rsid w:val="0C3B4933"/>
    <w:rsid w:val="12122ECA"/>
    <w:rsid w:val="137950CF"/>
    <w:rsid w:val="150D483F"/>
    <w:rsid w:val="158D73E8"/>
    <w:rsid w:val="161E4DF0"/>
    <w:rsid w:val="16FF4601"/>
    <w:rsid w:val="17112F58"/>
    <w:rsid w:val="17BD5F17"/>
    <w:rsid w:val="17ED16D1"/>
    <w:rsid w:val="189529AE"/>
    <w:rsid w:val="190008BE"/>
    <w:rsid w:val="1930639B"/>
    <w:rsid w:val="1BDF47F5"/>
    <w:rsid w:val="20467762"/>
    <w:rsid w:val="24471BC0"/>
    <w:rsid w:val="24AD0375"/>
    <w:rsid w:val="257C1625"/>
    <w:rsid w:val="260A69B4"/>
    <w:rsid w:val="267B31AC"/>
    <w:rsid w:val="27DD52FC"/>
    <w:rsid w:val="28636AAC"/>
    <w:rsid w:val="28D35643"/>
    <w:rsid w:val="2A9867CF"/>
    <w:rsid w:val="2C361360"/>
    <w:rsid w:val="2D231EAF"/>
    <w:rsid w:val="2DC56C01"/>
    <w:rsid w:val="2DC83F7F"/>
    <w:rsid w:val="2EE45BBD"/>
    <w:rsid w:val="31CB074E"/>
    <w:rsid w:val="31E33A7B"/>
    <w:rsid w:val="345030A2"/>
    <w:rsid w:val="346A408E"/>
    <w:rsid w:val="35E208F3"/>
    <w:rsid w:val="363D78AC"/>
    <w:rsid w:val="375D2672"/>
    <w:rsid w:val="37A95DE7"/>
    <w:rsid w:val="38E6136A"/>
    <w:rsid w:val="3A03090B"/>
    <w:rsid w:val="3ABA7061"/>
    <w:rsid w:val="3C036BCF"/>
    <w:rsid w:val="3DEF3043"/>
    <w:rsid w:val="404B0BFB"/>
    <w:rsid w:val="40B81BED"/>
    <w:rsid w:val="417F3B69"/>
    <w:rsid w:val="419A69F2"/>
    <w:rsid w:val="43F00B79"/>
    <w:rsid w:val="444C789C"/>
    <w:rsid w:val="4590704C"/>
    <w:rsid w:val="45E36A3A"/>
    <w:rsid w:val="45F954D7"/>
    <w:rsid w:val="46F94B53"/>
    <w:rsid w:val="491D6C9C"/>
    <w:rsid w:val="4A1E3D16"/>
    <w:rsid w:val="4A722A21"/>
    <w:rsid w:val="50AA4851"/>
    <w:rsid w:val="52AE173B"/>
    <w:rsid w:val="531367AC"/>
    <w:rsid w:val="538B00EE"/>
    <w:rsid w:val="53ED2620"/>
    <w:rsid w:val="547C2F80"/>
    <w:rsid w:val="57E64AD2"/>
    <w:rsid w:val="590C6133"/>
    <w:rsid w:val="5931592E"/>
    <w:rsid w:val="5F5B43F4"/>
    <w:rsid w:val="61986D8D"/>
    <w:rsid w:val="61F00FD9"/>
    <w:rsid w:val="63AD3236"/>
    <w:rsid w:val="64F00A0E"/>
    <w:rsid w:val="656B121C"/>
    <w:rsid w:val="67AC26A0"/>
    <w:rsid w:val="6AEA0DBC"/>
    <w:rsid w:val="6BE548DB"/>
    <w:rsid w:val="6C985F85"/>
    <w:rsid w:val="6CFA69A8"/>
    <w:rsid w:val="6D863107"/>
    <w:rsid w:val="6DFF4C94"/>
    <w:rsid w:val="741E38A4"/>
    <w:rsid w:val="74331255"/>
    <w:rsid w:val="7471218C"/>
    <w:rsid w:val="754A1B0F"/>
    <w:rsid w:val="754E4B0F"/>
    <w:rsid w:val="75E042CB"/>
    <w:rsid w:val="77145E11"/>
    <w:rsid w:val="77976F87"/>
    <w:rsid w:val="79E977AC"/>
    <w:rsid w:val="79F81917"/>
    <w:rsid w:val="7ACA33A4"/>
    <w:rsid w:val="7B895762"/>
    <w:rsid w:val="7C2C7AD1"/>
    <w:rsid w:val="7D0828D1"/>
    <w:rsid w:val="7DCA41AA"/>
    <w:rsid w:val="7DEB6972"/>
    <w:rsid w:val="7DF319D4"/>
    <w:rsid w:val="7E516A77"/>
    <w:rsid w:val="7F40625F"/>
    <w:rsid w:val="7FD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3</TotalTime>
  <ScaleCrop>false</ScaleCrop>
  <LinksUpToDate>false</LinksUpToDate>
  <CharactersWithSpaces>3132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终极@客</cp:lastModifiedBy>
  <dcterms:modified xsi:type="dcterms:W3CDTF">2019-07-11T17:14:23Z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